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3A408D" w:rsidP="003A408D">
      <w:pPr>
        <w:pStyle w:val="1"/>
      </w:pPr>
      <w:r>
        <w:rPr>
          <w:rFonts w:hint="eastAsia"/>
        </w:rPr>
        <w:t>信息抓取系统</w:t>
      </w:r>
      <w:r w:rsidR="00373CA9">
        <w:rPr>
          <w:rFonts w:hint="eastAsia"/>
        </w:rPr>
        <w:t>-</w:t>
      </w:r>
      <w:r>
        <w:rPr>
          <w:rFonts w:hint="eastAsia"/>
        </w:rPr>
        <w:t>模块设计</w:t>
      </w:r>
    </w:p>
    <w:p w:rsidR="003A408D" w:rsidRDefault="003A408D" w:rsidP="003A408D">
      <w:pPr>
        <w:pStyle w:val="2"/>
      </w:pPr>
      <w:r>
        <w:rPr>
          <w:rFonts w:hint="eastAsia"/>
        </w:rPr>
        <w:t>管理员</w:t>
      </w:r>
    </w:p>
    <w:p w:rsidR="003A408D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登录：用户名、密码、滑动验证登录。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个人信息修改：密码、日志。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后台顶部显示管理员信息，左侧显示管理员菜单。</w:t>
      </w:r>
    </w:p>
    <w:p w:rsidR="003A408D" w:rsidRDefault="00B04902" w:rsidP="00B04902">
      <w:pPr>
        <w:pStyle w:val="2"/>
      </w:pPr>
      <w:r>
        <w:rPr>
          <w:rFonts w:hint="eastAsia"/>
        </w:rPr>
        <w:t>展示页面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页面属性设置：背景颜色、背景图片、正文字体大小、标题字体大小、字体设置、字体行间距设置、字间距设置。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目录页样式设置。</w:t>
      </w:r>
    </w:p>
    <w:p w:rsidR="00B04902" w:rsidRDefault="00B04902" w:rsidP="00B04902">
      <w:pPr>
        <w:pStyle w:val="2"/>
      </w:pPr>
      <w:r>
        <w:rPr>
          <w:rFonts w:hint="eastAsia"/>
        </w:rPr>
        <w:t>抓取</w:t>
      </w:r>
    </w:p>
    <w:p w:rsidR="00B04902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自动</w:t>
      </w:r>
      <w:r w:rsidR="006052F5">
        <w:rPr>
          <w:rFonts w:hint="eastAsia"/>
        </w:rPr>
        <w:t>地址池：</w:t>
      </w:r>
      <w:r>
        <w:rPr>
          <w:rFonts w:hint="eastAsia"/>
        </w:rPr>
        <w:t>设置地址池（目录）的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F0869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手动地址池：添加地址池当中的</w:t>
      </w:r>
      <w:r>
        <w:rPr>
          <w:rFonts w:hint="eastAsia"/>
        </w:rPr>
        <w:t>URL</w:t>
      </w:r>
      <w:r>
        <w:rPr>
          <w:rFonts w:hint="eastAsia"/>
        </w:rPr>
        <w:t>地址。（弹框，全部复制粘贴或者单个添加）</w:t>
      </w:r>
    </w:p>
    <w:p w:rsidR="001F0869" w:rsidRDefault="001F0869" w:rsidP="008431C9">
      <w:pPr>
        <w:ind w:firstLineChars="0" w:firstLine="0"/>
      </w:pPr>
    </w:p>
    <w:p w:rsidR="008431C9" w:rsidRDefault="008431C9" w:rsidP="008431C9">
      <w:pPr>
        <w:pStyle w:val="1"/>
      </w:pPr>
      <w:r>
        <w:rPr>
          <w:rFonts w:hint="eastAsia"/>
        </w:rPr>
        <w:t>菜单设置</w:t>
      </w:r>
    </w:p>
    <w:p w:rsidR="008431C9" w:rsidRDefault="008431C9" w:rsidP="008431C9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个人管理</w:t>
      </w:r>
    </w:p>
    <w:p w:rsidR="0069495C" w:rsidRDefault="0069495C" w:rsidP="0069495C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密码管理</w:t>
      </w:r>
    </w:p>
    <w:p w:rsidR="0069495C" w:rsidRDefault="0069495C" w:rsidP="0069495C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日志管理</w:t>
      </w:r>
    </w:p>
    <w:p w:rsidR="008431C9" w:rsidRDefault="00BA473E" w:rsidP="008431C9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展示样式管理</w:t>
      </w:r>
    </w:p>
    <w:p w:rsidR="0069495C" w:rsidRDefault="0069495C" w:rsidP="0069495C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文章页管理</w:t>
      </w:r>
    </w:p>
    <w:p w:rsidR="0069495C" w:rsidRDefault="0069495C" w:rsidP="0069495C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目录页管理</w:t>
      </w:r>
    </w:p>
    <w:p w:rsidR="00BA473E" w:rsidRDefault="00BA473E" w:rsidP="008431C9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分类管理</w:t>
      </w:r>
    </w:p>
    <w:p w:rsidR="0069495C" w:rsidRDefault="0069495C" w:rsidP="0069495C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总分类管理</w:t>
      </w:r>
    </w:p>
    <w:p w:rsidR="00BA473E" w:rsidRDefault="00054EB7" w:rsidP="008431C9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地址池管理（一个地址池代表一个块信息</w:t>
      </w:r>
      <w:r>
        <w:rPr>
          <w:rFonts w:hint="eastAsia"/>
        </w:rPr>
        <w:t>/</w:t>
      </w:r>
      <w:r>
        <w:rPr>
          <w:rFonts w:hint="eastAsia"/>
        </w:rPr>
        <w:t>一篇小说）</w:t>
      </w:r>
    </w:p>
    <w:p w:rsidR="0055683A" w:rsidRDefault="00054EB7" w:rsidP="0055683A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地址管理</w:t>
      </w:r>
    </w:p>
    <w:p w:rsidR="0055683A" w:rsidRDefault="0055683A" w:rsidP="0055683A">
      <w:pPr>
        <w:pStyle w:val="a9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抓取操作</w:t>
      </w:r>
    </w:p>
    <w:p w:rsidR="0055683A" w:rsidRDefault="0055683A" w:rsidP="0055683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手动抓取</w:t>
      </w:r>
    </w:p>
    <w:p w:rsidR="0055683A" w:rsidRPr="008431C9" w:rsidRDefault="0055683A" w:rsidP="0055683A">
      <w:pPr>
        <w:pStyle w:val="a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定时抓取</w:t>
      </w:r>
      <w:bookmarkStart w:id="0" w:name="_GoBack"/>
      <w:bookmarkEnd w:id="0"/>
    </w:p>
    <w:sectPr w:rsidR="0055683A" w:rsidRPr="008431C9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33E" w:rsidRDefault="0033333E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33333E" w:rsidRDefault="0033333E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55683A">
              <w:rPr>
                <w:rFonts w:ascii="宋体" w:hAnsi="宋体"/>
                <w:b/>
                <w:bCs/>
                <w:noProof/>
                <w:sz w:val="24"/>
                <w:szCs w:val="24"/>
              </w:rPr>
              <w:t>2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55683A">
              <w:rPr>
                <w:rFonts w:ascii="宋体" w:hAnsi="宋体"/>
                <w:b/>
                <w:bCs/>
                <w:noProof/>
                <w:sz w:val="24"/>
                <w:szCs w:val="24"/>
              </w:rPr>
              <w:t>2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33E" w:rsidRDefault="0033333E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33333E" w:rsidRDefault="0033333E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C449A"/>
    <w:multiLevelType w:val="hybridMultilevel"/>
    <w:tmpl w:val="1E282AE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8C0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B776A5"/>
    <w:multiLevelType w:val="hybridMultilevel"/>
    <w:tmpl w:val="C6DC9BF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36FE4"/>
    <w:multiLevelType w:val="hybridMultilevel"/>
    <w:tmpl w:val="4B8EDAC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8D"/>
    <w:rsid w:val="000228F1"/>
    <w:rsid w:val="000322A4"/>
    <w:rsid w:val="0003758A"/>
    <w:rsid w:val="00053AAB"/>
    <w:rsid w:val="00054EB7"/>
    <w:rsid w:val="00074DC2"/>
    <w:rsid w:val="000B15F0"/>
    <w:rsid w:val="000C4425"/>
    <w:rsid w:val="000C6D9D"/>
    <w:rsid w:val="000F12C1"/>
    <w:rsid w:val="00103C12"/>
    <w:rsid w:val="00152C38"/>
    <w:rsid w:val="0016372D"/>
    <w:rsid w:val="00165C81"/>
    <w:rsid w:val="001922EA"/>
    <w:rsid w:val="001B08DD"/>
    <w:rsid w:val="001F063E"/>
    <w:rsid w:val="001F0869"/>
    <w:rsid w:val="00205633"/>
    <w:rsid w:val="00212159"/>
    <w:rsid w:val="00225910"/>
    <w:rsid w:val="002451E0"/>
    <w:rsid w:val="00284CC0"/>
    <w:rsid w:val="002C2C03"/>
    <w:rsid w:val="002C3193"/>
    <w:rsid w:val="002D5A71"/>
    <w:rsid w:val="002F1147"/>
    <w:rsid w:val="0033333E"/>
    <w:rsid w:val="00334E80"/>
    <w:rsid w:val="00340446"/>
    <w:rsid w:val="00342A0F"/>
    <w:rsid w:val="003564ED"/>
    <w:rsid w:val="00373CA9"/>
    <w:rsid w:val="00382C76"/>
    <w:rsid w:val="00395EC5"/>
    <w:rsid w:val="003A408D"/>
    <w:rsid w:val="00445C5A"/>
    <w:rsid w:val="00473818"/>
    <w:rsid w:val="004A273C"/>
    <w:rsid w:val="004B1169"/>
    <w:rsid w:val="004D4618"/>
    <w:rsid w:val="005318F1"/>
    <w:rsid w:val="005333E7"/>
    <w:rsid w:val="00534236"/>
    <w:rsid w:val="00547DA1"/>
    <w:rsid w:val="0055683A"/>
    <w:rsid w:val="00582686"/>
    <w:rsid w:val="0059768A"/>
    <w:rsid w:val="00597B0A"/>
    <w:rsid w:val="005A464B"/>
    <w:rsid w:val="005B2E7D"/>
    <w:rsid w:val="005B37DB"/>
    <w:rsid w:val="005B69AF"/>
    <w:rsid w:val="005D51F2"/>
    <w:rsid w:val="006052F5"/>
    <w:rsid w:val="006122D8"/>
    <w:rsid w:val="0069495C"/>
    <w:rsid w:val="006B39B5"/>
    <w:rsid w:val="006C0C6C"/>
    <w:rsid w:val="006D796A"/>
    <w:rsid w:val="00725716"/>
    <w:rsid w:val="007716C2"/>
    <w:rsid w:val="0077713B"/>
    <w:rsid w:val="007853BC"/>
    <w:rsid w:val="007B3C7B"/>
    <w:rsid w:val="0080251F"/>
    <w:rsid w:val="00804E41"/>
    <w:rsid w:val="0083238F"/>
    <w:rsid w:val="008431C9"/>
    <w:rsid w:val="00854F22"/>
    <w:rsid w:val="00856578"/>
    <w:rsid w:val="00863E2C"/>
    <w:rsid w:val="00873D16"/>
    <w:rsid w:val="00874FAF"/>
    <w:rsid w:val="00895C46"/>
    <w:rsid w:val="008C3657"/>
    <w:rsid w:val="008D7605"/>
    <w:rsid w:val="00972634"/>
    <w:rsid w:val="00973659"/>
    <w:rsid w:val="00997F65"/>
    <w:rsid w:val="009D6D3C"/>
    <w:rsid w:val="009F1539"/>
    <w:rsid w:val="00A2382C"/>
    <w:rsid w:val="00A239D8"/>
    <w:rsid w:val="00A53D4E"/>
    <w:rsid w:val="00A713B1"/>
    <w:rsid w:val="00AA24FD"/>
    <w:rsid w:val="00AA5D5A"/>
    <w:rsid w:val="00AC7E73"/>
    <w:rsid w:val="00AD640D"/>
    <w:rsid w:val="00AF6F76"/>
    <w:rsid w:val="00B03D58"/>
    <w:rsid w:val="00B04902"/>
    <w:rsid w:val="00B270FE"/>
    <w:rsid w:val="00B50589"/>
    <w:rsid w:val="00B82095"/>
    <w:rsid w:val="00B83D00"/>
    <w:rsid w:val="00B9595B"/>
    <w:rsid w:val="00BA1C3E"/>
    <w:rsid w:val="00BA473E"/>
    <w:rsid w:val="00C2586D"/>
    <w:rsid w:val="00C5180B"/>
    <w:rsid w:val="00C649CB"/>
    <w:rsid w:val="00C71C96"/>
    <w:rsid w:val="00C76ECF"/>
    <w:rsid w:val="00CE59DD"/>
    <w:rsid w:val="00D066D7"/>
    <w:rsid w:val="00D15AF7"/>
    <w:rsid w:val="00E01837"/>
    <w:rsid w:val="00E26E2C"/>
    <w:rsid w:val="00E32393"/>
    <w:rsid w:val="00E3733E"/>
    <w:rsid w:val="00E813D4"/>
    <w:rsid w:val="00E97B2A"/>
    <w:rsid w:val="00EF3199"/>
    <w:rsid w:val="00F33820"/>
    <w:rsid w:val="00F3743F"/>
    <w:rsid w:val="00F44025"/>
    <w:rsid w:val="00F47639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B2CA3"/>
  <w15:chartTrackingRefBased/>
  <w15:docId w15:val="{D5920075-F120-435B-9DA0-525EF57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A22D-40FC-4987-AAE7-35DE9FFB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79</TotalTime>
  <Pages>2</Pages>
  <Words>44</Words>
  <Characters>251</Characters>
  <Application>Microsoft Office Word</Application>
  <DocSecurity>0</DocSecurity>
  <Lines>2</Lines>
  <Paragraphs>1</Paragraphs>
  <ScaleCrop>false</ScaleCrop>
  <Company>Home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Administrator</cp:lastModifiedBy>
  <cp:revision>14</cp:revision>
  <dcterms:created xsi:type="dcterms:W3CDTF">2019-09-12T18:50:00Z</dcterms:created>
  <dcterms:modified xsi:type="dcterms:W3CDTF">2019-11-14T12:25:00Z</dcterms:modified>
</cp:coreProperties>
</file>